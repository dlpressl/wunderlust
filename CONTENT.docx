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61A1" w:rsidRDefault="00000000">
      <w:pPr>
        <w:pStyle w:val="Heading1"/>
      </w:pPr>
      <w:bookmarkStart w:id="0" w:name="_hbx6hrla0627" w:colFirst="0" w:colLast="0"/>
      <w:bookmarkEnd w:id="0"/>
      <w:proofErr w:type="spellStart"/>
      <w:r>
        <w:t>Wunderlust</w:t>
      </w:r>
      <w:proofErr w:type="spellEnd"/>
      <w:r>
        <w:t xml:space="preserve"> Travel </w:t>
      </w:r>
    </w:p>
    <w:p w14:paraId="00000002" w14:textId="77777777" w:rsidR="009F61A1" w:rsidRDefault="00000000">
      <w:r>
        <w:t>(logo.png)</w:t>
      </w:r>
    </w:p>
    <w:p w14:paraId="00000003" w14:textId="77777777" w:rsidR="009F61A1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 xml:space="preserve">Let </w:t>
      </w:r>
      <w:proofErr w:type="spellStart"/>
      <w:r>
        <w:rPr>
          <w:color w:val="1D1C1D"/>
          <w:sz w:val="20"/>
          <w:szCs w:val="20"/>
          <w:highlight w:val="white"/>
        </w:rPr>
        <w:t>Wunderlust</w:t>
      </w:r>
      <w:proofErr w:type="spellEnd"/>
      <w:r>
        <w:rPr>
          <w:color w:val="1D1C1D"/>
          <w:sz w:val="20"/>
          <w:szCs w:val="20"/>
          <w:highlight w:val="white"/>
        </w:rPr>
        <w:t xml:space="preserve"> Travel help you plan the trip of your dreams!</w:t>
      </w:r>
    </w:p>
    <w:p w14:paraId="00000004" w14:textId="77777777" w:rsidR="009F61A1" w:rsidRDefault="009F61A1">
      <w:pPr>
        <w:rPr>
          <w:color w:val="1D1C1D"/>
          <w:sz w:val="20"/>
          <w:szCs w:val="20"/>
          <w:highlight w:val="white"/>
        </w:rPr>
      </w:pPr>
    </w:p>
    <w:p w14:paraId="00000005" w14:textId="77777777" w:rsidR="009F61A1" w:rsidRDefault="00000000">
      <w:r>
        <w:t xml:space="preserve">- - - - - - - - - - - - - - - - - - - - - - - - - - - - - - - </w:t>
      </w:r>
    </w:p>
    <w:p w14:paraId="00000006" w14:textId="77777777" w:rsidR="009F61A1" w:rsidRDefault="00000000">
      <w:pPr>
        <w:numPr>
          <w:ilvl w:val="0"/>
          <w:numId w:val="1"/>
        </w:numPr>
      </w:pPr>
      <w:r>
        <w:t>Destinations</w:t>
      </w:r>
    </w:p>
    <w:p w14:paraId="00000007" w14:textId="77777777" w:rsidR="009F61A1" w:rsidRDefault="00000000">
      <w:pPr>
        <w:numPr>
          <w:ilvl w:val="0"/>
          <w:numId w:val="1"/>
        </w:numPr>
      </w:pPr>
      <w:r>
        <w:t>Inspirations</w:t>
      </w:r>
    </w:p>
    <w:p w14:paraId="00000008" w14:textId="77777777" w:rsidR="009F61A1" w:rsidRDefault="00000000">
      <w:pPr>
        <w:numPr>
          <w:ilvl w:val="0"/>
          <w:numId w:val="1"/>
        </w:numPr>
      </w:pPr>
      <w:r>
        <w:t>Special</w:t>
      </w:r>
    </w:p>
    <w:p w14:paraId="00000009" w14:textId="77777777" w:rsidR="009F61A1" w:rsidRDefault="00000000">
      <w:pPr>
        <w:numPr>
          <w:ilvl w:val="0"/>
          <w:numId w:val="1"/>
        </w:numPr>
      </w:pPr>
      <w:r>
        <w:t>Contact Us</w:t>
      </w:r>
    </w:p>
    <w:p w14:paraId="0000000A" w14:textId="77777777" w:rsidR="009F61A1" w:rsidRDefault="00CE39F5">
      <w:r>
        <w:rPr>
          <w:noProof/>
        </w:rPr>
        <w:pict w14:anchorId="1BEB594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B" w14:textId="77777777" w:rsidR="009F61A1" w:rsidRDefault="00000000">
      <w:pPr>
        <w:pStyle w:val="Heading2"/>
      </w:pPr>
      <w:bookmarkStart w:id="1" w:name="_m2lmq2rtctzq" w:colFirst="0" w:colLast="0"/>
      <w:bookmarkEnd w:id="1"/>
      <w:r>
        <w:t>Majorca</w:t>
      </w:r>
    </w:p>
    <w:p w14:paraId="0000000C" w14:textId="77777777" w:rsidR="009F61A1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14:paraId="0000000D" w14:textId="77777777" w:rsidR="009F61A1" w:rsidRDefault="009F61A1"/>
    <w:p w14:paraId="0000000E" w14:textId="77777777" w:rsidR="009F61A1" w:rsidRDefault="00000000">
      <w:r>
        <w:t>majorca-waves.png</w:t>
      </w:r>
    </w:p>
    <w:p w14:paraId="0000000F" w14:textId="77777777" w:rsidR="009F61A1" w:rsidRDefault="00000000">
      <w:r>
        <w:t>majorca-beach.png</w:t>
      </w:r>
    </w:p>
    <w:p w14:paraId="00000010" w14:textId="77777777" w:rsidR="009F61A1" w:rsidRDefault="00000000">
      <w:r>
        <w:t>majorca-cove.png</w:t>
      </w:r>
    </w:p>
    <w:p w14:paraId="00000011" w14:textId="77777777" w:rsidR="009F61A1" w:rsidRDefault="009F61A1"/>
    <w:p w14:paraId="00000012" w14:textId="77777777" w:rsidR="009F61A1" w:rsidRDefault="00CE39F5">
      <w:r>
        <w:rPr>
          <w:noProof/>
        </w:rPr>
        <w:pict w14:anchorId="7A4B948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13" w14:textId="77777777" w:rsidR="009F61A1" w:rsidRDefault="00000000">
      <w:pPr>
        <w:pStyle w:val="Heading3"/>
      </w:pPr>
      <w:bookmarkStart w:id="2" w:name="_tcmlzvinerh0" w:colFirst="0" w:colLast="0"/>
      <w:bookmarkEnd w:id="2"/>
      <w:r>
        <w:t>Plan Your Trip</w:t>
      </w:r>
    </w:p>
    <w:p w14:paraId="00000014" w14:textId="77777777" w:rsidR="009F61A1" w:rsidRDefault="00000000">
      <w:r>
        <w:t xml:space="preserve">- - - - - - - - - - - - - - - - - - - - - - - - - - - - - - - </w:t>
      </w:r>
    </w:p>
    <w:p w14:paraId="00000015" w14:textId="77777777" w:rsidR="009F61A1" w:rsidRDefault="00000000">
      <w:pPr>
        <w:pStyle w:val="Heading4"/>
      </w:pPr>
      <w:bookmarkStart w:id="3" w:name="_srsm0xyqcy73" w:colFirst="0" w:colLast="0"/>
      <w:bookmarkEnd w:id="3"/>
      <w:r>
        <w:t>How to Get there</w:t>
      </w:r>
    </w:p>
    <w:p w14:paraId="00000016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-plane"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7" w14:textId="77777777" w:rsidR="009F61A1" w:rsidRDefault="00000000">
      <w:r>
        <w:t xml:space="preserve">  &lt;path stroke="none" d="M0 0h24v24H0z" fill="none"/&gt;</w:t>
      </w:r>
    </w:p>
    <w:p w14:paraId="00000018" w14:textId="77777777" w:rsidR="009F61A1" w:rsidRDefault="00000000">
      <w:r>
        <w:t xml:space="preserve">  &lt;path d="M16 10h4a2 2 0 0 1 0 4h-4l-4 7h-3l2 -7h-4l-2 2h-3l2 -4l-2 -4h3l2 2h4l-2 -7h3z" /&gt;</w:t>
      </w:r>
    </w:p>
    <w:p w14:paraId="00000019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1A" w14:textId="77777777" w:rsidR="009F61A1" w:rsidRDefault="009F61A1"/>
    <w:p w14:paraId="0000001B" w14:textId="77777777" w:rsidR="009F61A1" w:rsidRDefault="00000000">
      <w:r>
        <w:t>(</w:t>
      </w:r>
      <w:proofErr w:type="spellStart"/>
      <w:r>
        <w:t>href</w:t>
      </w:r>
      <w:proofErr w:type="spellEnd"/>
      <w:r>
        <w:t>=”#”) (title=”Search for flights”)</w:t>
      </w:r>
    </w:p>
    <w:p w14:paraId="0000001C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D" w14:textId="77777777" w:rsidR="009F61A1" w:rsidRDefault="00000000">
      <w:r>
        <w:t xml:space="preserve">  &lt;path stroke="none" d="M0 0h24v24H0z" fill="none"/&gt;</w:t>
      </w:r>
    </w:p>
    <w:p w14:paraId="0000001E" w14:textId="77777777" w:rsidR="009F61A1" w:rsidRDefault="00000000">
      <w:r>
        <w:t xml:space="preserve">  &lt;polyline points="9 6 15 12 9 18" /&gt;</w:t>
      </w:r>
    </w:p>
    <w:p w14:paraId="0000001F" w14:textId="77777777" w:rsidR="009F61A1" w:rsidRDefault="00000000">
      <w:r>
        <w:lastRenderedPageBreak/>
        <w:t>&lt;/</w:t>
      </w:r>
      <w:proofErr w:type="spellStart"/>
      <w:r>
        <w:t>svg</w:t>
      </w:r>
      <w:proofErr w:type="spellEnd"/>
      <w:r>
        <w:t>&gt;</w:t>
      </w:r>
    </w:p>
    <w:p w14:paraId="00000020" w14:textId="77777777" w:rsidR="009F61A1" w:rsidRDefault="00000000">
      <w:r>
        <w:t xml:space="preserve">- - - - - - - - - - - - - - - - - - - - - - - - - - - - - - - </w:t>
      </w:r>
    </w:p>
    <w:p w14:paraId="00000021" w14:textId="77777777" w:rsidR="009F61A1" w:rsidRDefault="00000000">
      <w:pPr>
        <w:pStyle w:val="Heading4"/>
      </w:pPr>
      <w:bookmarkStart w:id="4" w:name="_i2dxwzqm1bem" w:colFirst="0" w:colLast="0"/>
      <w:bookmarkEnd w:id="4"/>
      <w:r>
        <w:t>Places to Stay</w:t>
      </w:r>
    </w:p>
    <w:p w14:paraId="00000022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-bed"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3" w14:textId="77777777" w:rsidR="009F61A1" w:rsidRDefault="00000000">
      <w:r>
        <w:t xml:space="preserve">  &lt;path stroke="none" d="M0 0h24v24H0z" fill="none"/&gt;</w:t>
      </w:r>
    </w:p>
    <w:p w14:paraId="00000024" w14:textId="77777777" w:rsidR="009F61A1" w:rsidRDefault="00000000">
      <w:r>
        <w:t xml:space="preserve">  &lt;path d="M3 7v11m0 -4h18m0 4v-8a2 2 0 0 0 -2 -2h-8v6" /&gt;</w:t>
      </w:r>
    </w:p>
    <w:p w14:paraId="00000025" w14:textId="77777777" w:rsidR="009F61A1" w:rsidRDefault="00000000">
      <w:r>
        <w:t xml:space="preserve">  &lt;circle cx="7" cy="10" r="1" /&gt;</w:t>
      </w:r>
    </w:p>
    <w:p w14:paraId="00000026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7" w14:textId="77777777" w:rsidR="009F61A1" w:rsidRDefault="009F61A1"/>
    <w:p w14:paraId="00000028" w14:textId="77777777" w:rsidR="009F61A1" w:rsidRDefault="00000000">
      <w:r>
        <w:t>(</w:t>
      </w:r>
      <w:proofErr w:type="spellStart"/>
      <w:r>
        <w:t>href</w:t>
      </w:r>
      <w:proofErr w:type="spellEnd"/>
      <w:r>
        <w:t>=”#”) (title=”Search for Hotels”)</w:t>
      </w:r>
    </w:p>
    <w:p w14:paraId="00000029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A" w14:textId="77777777" w:rsidR="009F61A1" w:rsidRDefault="00000000">
      <w:r>
        <w:t xml:space="preserve">  &lt;path stroke="none" d="M0 0h24v24H0z" fill="none"/&gt;</w:t>
      </w:r>
    </w:p>
    <w:p w14:paraId="0000002B" w14:textId="77777777" w:rsidR="009F61A1" w:rsidRDefault="00000000">
      <w:r>
        <w:t xml:space="preserve">  &lt;polyline points="9 6 15 12 9 18" /&gt;</w:t>
      </w:r>
    </w:p>
    <w:p w14:paraId="0000002C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D" w14:textId="77777777" w:rsidR="009F61A1" w:rsidRDefault="00000000">
      <w:r>
        <w:t xml:space="preserve">- - - - - - - - - - - - - - - - - - - - - - - - - - - - - - - </w:t>
      </w:r>
    </w:p>
    <w:p w14:paraId="0000002E" w14:textId="77777777" w:rsidR="009F61A1" w:rsidRDefault="00000000">
      <w:pPr>
        <w:pStyle w:val="Heading4"/>
      </w:pPr>
      <w:bookmarkStart w:id="5" w:name="_xzu5cci846i9" w:colFirst="0" w:colLast="0"/>
      <w:bookmarkEnd w:id="5"/>
      <w:r>
        <w:t>Things to do</w:t>
      </w:r>
    </w:p>
    <w:p w14:paraId="0000002F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-sailboat"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0" w14:textId="77777777" w:rsidR="009F61A1" w:rsidRDefault="00000000">
      <w:r>
        <w:t xml:space="preserve">  &lt;path stroke="none" d="M0 0h24v24H0z" fill="none"/&gt;</w:t>
      </w:r>
    </w:p>
    <w:p w14:paraId="00000031" w14:textId="77777777" w:rsidR="009F61A1" w:rsidRDefault="00000000">
      <w: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14:paraId="00000032" w14:textId="77777777" w:rsidR="009F61A1" w:rsidRDefault="00000000">
      <w:r>
        <w:t xml:space="preserve">  &lt;path d="M4 18l-1 -3h18l-1 3" /&gt;</w:t>
      </w:r>
    </w:p>
    <w:p w14:paraId="00000033" w14:textId="77777777" w:rsidR="009F61A1" w:rsidRDefault="00000000">
      <w:r>
        <w:t xml:space="preserve">  &lt;path d="M11 12h7l-7 -9v9" /&gt;</w:t>
      </w:r>
    </w:p>
    <w:p w14:paraId="00000034" w14:textId="77777777" w:rsidR="009F61A1" w:rsidRDefault="00000000">
      <w:r>
        <w:t xml:space="preserve">  &lt;line x1="8" y1="7" x2="6" y2="12" /&gt;</w:t>
      </w:r>
    </w:p>
    <w:p w14:paraId="00000035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6" w14:textId="77777777" w:rsidR="009F61A1" w:rsidRDefault="009F61A1"/>
    <w:p w14:paraId="00000037" w14:textId="77777777" w:rsidR="009F61A1" w:rsidRDefault="00000000">
      <w:r>
        <w:t>(</w:t>
      </w:r>
      <w:proofErr w:type="spellStart"/>
      <w:r>
        <w:t>href</w:t>
      </w:r>
      <w:proofErr w:type="spellEnd"/>
      <w:r>
        <w:t>=”#”) (title=”Search for Activities”)</w:t>
      </w:r>
    </w:p>
    <w:p w14:paraId="00000038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9" w14:textId="77777777" w:rsidR="009F61A1" w:rsidRDefault="00000000">
      <w:r>
        <w:t xml:space="preserve">  &lt;path stroke="none" d="M0 0h24v24H0z" fill="none"/&gt;</w:t>
      </w:r>
    </w:p>
    <w:p w14:paraId="0000003A" w14:textId="77777777" w:rsidR="009F61A1" w:rsidRDefault="00000000">
      <w:r>
        <w:t xml:space="preserve">  &lt;polyline points="9 6 15 12 9 18" /&gt;</w:t>
      </w:r>
    </w:p>
    <w:p w14:paraId="0000003B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C" w14:textId="77777777" w:rsidR="009F61A1" w:rsidRDefault="00000000">
      <w:r>
        <w:t xml:space="preserve">- - - - - - - - - - - - - - - - - - - - - - - - - - - - - - - </w:t>
      </w:r>
    </w:p>
    <w:p w14:paraId="0000003D" w14:textId="77777777" w:rsidR="009F61A1" w:rsidRDefault="00000000">
      <w:pPr>
        <w:pStyle w:val="Heading4"/>
      </w:pPr>
      <w:bookmarkStart w:id="6" w:name="_67a3ha4rtj91" w:colFirst="0" w:colLast="0"/>
      <w:bookmarkEnd w:id="6"/>
      <w:r>
        <w:lastRenderedPageBreak/>
        <w:t>Where to Eat</w:t>
      </w:r>
    </w:p>
    <w:p w14:paraId="0000003E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icon-tabler-tools-kitchen-2"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F" w14:textId="77777777" w:rsidR="009F61A1" w:rsidRDefault="00000000">
      <w:r>
        <w:t xml:space="preserve">  &lt;path stroke="none" d="M0 0h24v24H0z" fill="none"/&gt;</w:t>
      </w:r>
    </w:p>
    <w:p w14:paraId="00000040" w14:textId="77777777" w:rsidR="009F61A1" w:rsidRDefault="00000000">
      <w:r>
        <w:t xml:space="preserve">  &lt;path d="M19 3v12h-5c-.023 -3.681 .184 -7.406 5 -12zm0 12v6h-1v-3m-10 -14v17m-3 -17v3a3 3 0 1 0 6 0v-3" /&gt;</w:t>
      </w:r>
    </w:p>
    <w:p w14:paraId="00000041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2" w14:textId="77777777" w:rsidR="009F61A1" w:rsidRDefault="009F61A1"/>
    <w:p w14:paraId="00000043" w14:textId="77777777" w:rsidR="009F61A1" w:rsidRDefault="00000000">
      <w:r>
        <w:t>(</w:t>
      </w:r>
      <w:proofErr w:type="spellStart"/>
      <w:r>
        <w:t>href</w:t>
      </w:r>
      <w:proofErr w:type="spellEnd"/>
      <w:r>
        <w:t xml:space="preserve">=”#”) (title=”Search for Restaurants”) </w:t>
      </w:r>
    </w:p>
    <w:p w14:paraId="00000044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45" w14:textId="77777777" w:rsidR="009F61A1" w:rsidRDefault="00000000">
      <w:r>
        <w:t xml:space="preserve">  &lt;path stroke="none" d="M0 0h24v24H0z" fill="none"/&gt;</w:t>
      </w:r>
    </w:p>
    <w:p w14:paraId="00000046" w14:textId="77777777" w:rsidR="009F61A1" w:rsidRDefault="00000000">
      <w:r>
        <w:t xml:space="preserve">  &lt;polyline points="9 6 15 12 9 18" /&gt;</w:t>
      </w:r>
    </w:p>
    <w:p w14:paraId="00000047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8" w14:textId="77777777" w:rsidR="009F61A1" w:rsidRDefault="00000000">
      <w:r>
        <w:t xml:space="preserve">- - - - - - - - - - - - - - - - - - - - - - - - - - - - - - - </w:t>
      </w:r>
    </w:p>
    <w:p w14:paraId="00000049" w14:textId="77777777" w:rsidR="009F61A1" w:rsidRDefault="009F61A1"/>
    <w:p w14:paraId="0000004A" w14:textId="77777777" w:rsidR="009F61A1" w:rsidRDefault="00CE39F5">
      <w:r>
        <w:rPr>
          <w:noProof/>
        </w:rPr>
        <w:pict w14:anchorId="5F8ED27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4B" w14:textId="77777777" w:rsidR="009F61A1" w:rsidRDefault="00000000">
      <w:pPr>
        <w:pStyle w:val="Heading3"/>
      </w:pPr>
      <w:bookmarkStart w:id="7" w:name="_74y2oyccc3gu" w:colFirst="0" w:colLast="0"/>
      <w:bookmarkEnd w:id="7"/>
      <w:r>
        <w:t>Testimonials</w:t>
      </w:r>
    </w:p>
    <w:p w14:paraId="0000004C" w14:textId="77777777" w:rsidR="009F61A1" w:rsidRDefault="00000000">
      <w:r>
        <w:t xml:space="preserve">- - - - - - - - - - - - - - - - - - - - - - - - - - - - - - - </w:t>
      </w:r>
    </w:p>
    <w:p w14:paraId="0000004D" w14:textId="77777777" w:rsidR="009F61A1" w:rsidRDefault="00000000">
      <w:pPr>
        <w:pStyle w:val="Heading4"/>
      </w:pPr>
      <w:bookmarkStart w:id="8" w:name="_ezh1927u4fdc" w:colFirst="0" w:colLast="0"/>
      <w:bookmarkEnd w:id="8"/>
      <w:r>
        <w:t>Miranda Blake</w:t>
      </w:r>
    </w:p>
    <w:p w14:paraId="0000004E" w14:textId="77777777" w:rsidR="009F61A1" w:rsidRDefault="00000000">
      <w:r>
        <w:t>miranda-blake.png</w:t>
      </w:r>
    </w:p>
    <w:p w14:paraId="0000004F" w14:textId="77777777" w:rsidR="009F61A1" w:rsidRDefault="00000000">
      <w:r>
        <w:t>Traveling From: London, England</w:t>
      </w:r>
    </w:p>
    <w:p w14:paraId="00000050" w14:textId="77777777" w:rsidR="009F61A1" w:rsidRDefault="00000000">
      <w:r>
        <w:t>“I traveled here for business, but my stay was extended. Now it is my home.”</w:t>
      </w:r>
    </w:p>
    <w:p w14:paraId="00000051" w14:textId="77777777" w:rsidR="009F61A1" w:rsidRDefault="00000000">
      <w:r>
        <w:t xml:space="preserve">- - - - - - - - - - - - - - - - - - - - - - - - - - - - - - - </w:t>
      </w:r>
    </w:p>
    <w:p w14:paraId="00000052" w14:textId="77777777" w:rsidR="009F61A1" w:rsidRDefault="00000000">
      <w:pPr>
        <w:pStyle w:val="Heading4"/>
      </w:pPr>
      <w:bookmarkStart w:id="9" w:name="_enfiti403e6q" w:colFirst="0" w:colLast="0"/>
      <w:bookmarkEnd w:id="9"/>
      <w:r>
        <w:t>Max Winter</w:t>
      </w:r>
    </w:p>
    <w:p w14:paraId="00000053" w14:textId="77777777" w:rsidR="009F61A1" w:rsidRDefault="00000000">
      <w:r>
        <w:t>max-winter.png</w:t>
      </w:r>
    </w:p>
    <w:p w14:paraId="00000054" w14:textId="77777777" w:rsidR="009F61A1" w:rsidRDefault="00000000">
      <w:r>
        <w:t>Traveling From: Berlin, Germany</w:t>
      </w:r>
    </w:p>
    <w:p w14:paraId="00000055" w14:textId="1ECE3354" w:rsidR="009F61A1" w:rsidRDefault="00000000">
      <w:r>
        <w:t>Great escape from my reality. Beautiful sunsets, wonderful people, great beer. ”</w:t>
      </w:r>
    </w:p>
    <w:p w14:paraId="00000056" w14:textId="6793D509" w:rsidR="009F61A1" w:rsidRDefault="00000000">
      <w:r>
        <w:t xml:space="preserve">- - - - - - - - - - - - - - - - - - - - - - - - - - - - - - - </w:t>
      </w:r>
      <w:r w:rsidR="004C3D13">
        <w:t>“</w:t>
      </w:r>
    </w:p>
    <w:p w14:paraId="00000057" w14:textId="77777777" w:rsidR="009F61A1" w:rsidRDefault="00000000">
      <w:pPr>
        <w:pStyle w:val="Heading4"/>
      </w:pPr>
      <w:bookmarkStart w:id="10" w:name="_9lo7z981fevr" w:colFirst="0" w:colLast="0"/>
      <w:bookmarkEnd w:id="10"/>
      <w:r>
        <w:t xml:space="preserve">Inés </w:t>
      </w:r>
      <w:proofErr w:type="spellStart"/>
      <w:r>
        <w:t>Villegoes</w:t>
      </w:r>
      <w:proofErr w:type="spellEnd"/>
    </w:p>
    <w:p w14:paraId="00000058" w14:textId="77777777" w:rsidR="009F61A1" w:rsidRDefault="00000000">
      <w:r>
        <w:t>ines-villegoes.png</w:t>
      </w:r>
    </w:p>
    <w:p w14:paraId="00000059" w14:textId="77777777" w:rsidR="009F61A1" w:rsidRDefault="00000000">
      <w:r>
        <w:t>Traveling From: Barcelona, Spain</w:t>
      </w:r>
    </w:p>
    <w:p w14:paraId="0000005A" w14:textId="1E4067B4" w:rsidR="009F61A1" w:rsidRDefault="004C3D13">
      <w:r>
        <w:t>.”</w:t>
      </w:r>
      <w:r>
        <w:t xml:space="preserve"> </w:t>
      </w:r>
      <w:r w:rsidR="00000000">
        <w:t>“A very safe environment for all travelers</w:t>
      </w:r>
    </w:p>
    <w:p w14:paraId="0000005B" w14:textId="77777777" w:rsidR="009F61A1" w:rsidRDefault="009F61A1"/>
    <w:p w14:paraId="0000005C" w14:textId="77777777" w:rsidR="009F61A1" w:rsidRDefault="00000000">
      <w:r>
        <w:t xml:space="preserve">- - - - - - - - - - - - - - - - - - - - - - - - - - - - - - - </w:t>
      </w:r>
    </w:p>
    <w:p w14:paraId="0000005D" w14:textId="77777777" w:rsidR="009F61A1" w:rsidRDefault="00000000">
      <w:pPr>
        <w:pStyle w:val="Heading4"/>
      </w:pPr>
      <w:bookmarkStart w:id="11" w:name="_32pa35kihunu" w:colFirst="0" w:colLast="0"/>
      <w:bookmarkEnd w:id="11"/>
      <w:r>
        <w:lastRenderedPageBreak/>
        <w:t>Carmen Lorenzo</w:t>
      </w:r>
    </w:p>
    <w:p w14:paraId="0000005E" w14:textId="77777777" w:rsidR="009F61A1" w:rsidRDefault="00000000">
      <w:r>
        <w:t>carmen-lorenzo.png</w:t>
      </w:r>
    </w:p>
    <w:p w14:paraId="0000005F" w14:textId="77777777" w:rsidR="009F61A1" w:rsidRDefault="00000000">
      <w:r>
        <w:t>Traveling From: Madrid, Spain</w:t>
      </w:r>
    </w:p>
    <w:p w14:paraId="00000060" w14:textId="77777777" w:rsidR="009F61A1" w:rsidRDefault="00000000">
      <w:r>
        <w:t>“Live, laugh, love-- everything you need in Majorca.”</w:t>
      </w:r>
    </w:p>
    <w:p w14:paraId="00000061" w14:textId="77777777" w:rsidR="009F61A1" w:rsidRDefault="00000000">
      <w:r>
        <w:t xml:space="preserve">- - - - - - - - - - - - - - - - - - - - - - - - - - - - - - - </w:t>
      </w:r>
    </w:p>
    <w:p w14:paraId="00000062" w14:textId="77777777" w:rsidR="009F61A1" w:rsidRDefault="009F61A1"/>
    <w:p w14:paraId="00000063" w14:textId="77777777" w:rsidR="009F61A1" w:rsidRDefault="00CE39F5">
      <w:r>
        <w:rPr>
          <w:noProof/>
        </w:rPr>
        <w:pict w14:anchorId="3844CF9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64" w14:textId="77777777" w:rsidR="009F61A1" w:rsidRDefault="00000000">
      <w:pPr>
        <w:pStyle w:val="Heading3"/>
      </w:pPr>
      <w:bookmarkStart w:id="12" w:name="_fqwkf2offcuf" w:colFirst="0" w:colLast="0"/>
      <w:bookmarkEnd w:id="12"/>
      <w:r>
        <w:t>About Your Destination</w:t>
      </w:r>
    </w:p>
    <w:p w14:paraId="00000065" w14:textId="77777777" w:rsidR="009F61A1" w:rsidRDefault="00000000">
      <w:r>
        <w:t xml:space="preserve">- - - - - - - - - - - - - - - - - - - - - - - - - - - - - - - </w:t>
      </w:r>
    </w:p>
    <w:p w14:paraId="00000066" w14:textId="77777777" w:rsidR="009F61A1" w:rsidRDefault="00000000">
      <w:pPr>
        <w:pStyle w:val="Heading4"/>
      </w:pPr>
      <w:bookmarkStart w:id="13" w:name="_tux7ij18ly3q" w:colFirst="0" w:colLast="0"/>
      <w:bookmarkEnd w:id="13"/>
      <w:r>
        <w:t>Size</w:t>
      </w:r>
    </w:p>
    <w:p w14:paraId="00000067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icon-tabler-ruler-2"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68" w14:textId="77777777" w:rsidR="009F61A1" w:rsidRDefault="00000000">
      <w:r>
        <w:t xml:space="preserve">  &lt;path stroke="none" d="M0 0h24v24H0z" fill="none"/&gt;</w:t>
      </w:r>
    </w:p>
    <w:p w14:paraId="00000069" w14:textId="77777777" w:rsidR="009F61A1" w:rsidRDefault="00000000">
      <w:r>
        <w:t xml:space="preserve">  &lt;path d="M17 3l4 4l-14 14l-4 -4z" /&gt;</w:t>
      </w:r>
    </w:p>
    <w:p w14:paraId="0000006A" w14:textId="77777777" w:rsidR="009F61A1" w:rsidRDefault="00000000">
      <w:r>
        <w:t xml:space="preserve">  &lt;path d="M16 7l-1.5 -1.5" /&gt;</w:t>
      </w:r>
    </w:p>
    <w:p w14:paraId="0000006B" w14:textId="77777777" w:rsidR="009F61A1" w:rsidRDefault="00000000">
      <w:r>
        <w:t xml:space="preserve">  &lt;path d="M13 10l-1.5 -1.5" /&gt;</w:t>
      </w:r>
    </w:p>
    <w:p w14:paraId="0000006C" w14:textId="77777777" w:rsidR="009F61A1" w:rsidRDefault="00000000">
      <w:r>
        <w:t xml:space="preserve">  &lt;path d="M10 13l-1.5 -1.5" /&gt;</w:t>
      </w:r>
    </w:p>
    <w:p w14:paraId="0000006D" w14:textId="77777777" w:rsidR="009F61A1" w:rsidRDefault="00000000">
      <w:r>
        <w:t xml:space="preserve">  &lt;path d="M7 16l-1.5 -1.5" /&gt;</w:t>
      </w:r>
    </w:p>
    <w:p w14:paraId="0000006E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6F" w14:textId="77777777" w:rsidR="009F61A1" w:rsidRDefault="009F61A1"/>
    <w:p w14:paraId="00000070" w14:textId="77777777" w:rsidR="009F61A1" w:rsidRDefault="00000000">
      <w:pPr>
        <w:rPr>
          <w:vertAlign w:val="superscript"/>
        </w:rPr>
      </w:pPr>
      <w:r>
        <w:t>Size: 1,405 miles squared</w:t>
      </w:r>
    </w:p>
    <w:p w14:paraId="00000071" w14:textId="77777777" w:rsidR="009F61A1" w:rsidRDefault="00000000">
      <w:pPr>
        <w:rPr>
          <w:vertAlign w:val="superscript"/>
        </w:rPr>
      </w:pPr>
      <w:r>
        <w:t xml:space="preserve">- - - - - - - - - - - - - - - - - - - - - - - - - - - - - - - </w:t>
      </w:r>
    </w:p>
    <w:p w14:paraId="00000072" w14:textId="77777777" w:rsidR="009F61A1" w:rsidRDefault="00000000">
      <w:pPr>
        <w:pStyle w:val="Heading4"/>
      </w:pPr>
      <w:bookmarkStart w:id="14" w:name="_e4bnifb0rem3" w:colFirst="0" w:colLast="0"/>
      <w:bookmarkEnd w:id="14"/>
      <w:r>
        <w:t>Elevation</w:t>
      </w:r>
    </w:p>
    <w:p w14:paraId="00000073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-arrow-top-bar"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4" w14:textId="77777777" w:rsidR="009F61A1" w:rsidRDefault="00000000">
      <w:r>
        <w:t xml:space="preserve">  &lt;path stroke="none" d="M0 0h24v24H0z" fill="none"/&gt;</w:t>
      </w:r>
    </w:p>
    <w:p w14:paraId="00000075" w14:textId="77777777" w:rsidR="009F61A1" w:rsidRDefault="00000000">
      <w:r>
        <w:t xml:space="preserve">  &lt;line x1="12" y1="21" x2="12" y2="3" /&gt;</w:t>
      </w:r>
    </w:p>
    <w:p w14:paraId="00000076" w14:textId="77777777" w:rsidR="009F61A1" w:rsidRDefault="00000000">
      <w:r>
        <w:t xml:space="preserve">  &lt;path d="M15 6l-3 -3l-3 3" /&gt;</w:t>
      </w:r>
    </w:p>
    <w:p w14:paraId="00000077" w14:textId="77777777" w:rsidR="009F61A1" w:rsidRDefault="00000000">
      <w:r>
        <w:t xml:space="preserve">  &lt;line x1="9" y1="21" x2="15" y2="21" /&gt;</w:t>
      </w:r>
    </w:p>
    <w:p w14:paraId="00000078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79" w14:textId="77777777" w:rsidR="009F61A1" w:rsidRDefault="009F61A1"/>
    <w:p w14:paraId="0000007A" w14:textId="77777777" w:rsidR="009F61A1" w:rsidRDefault="00000000">
      <w:r>
        <w:t>Elevation: 4,741 feet</w:t>
      </w:r>
    </w:p>
    <w:p w14:paraId="0000007B" w14:textId="77777777" w:rsidR="009F61A1" w:rsidRDefault="00000000">
      <w:r>
        <w:t xml:space="preserve">- - - - - - - - - - - - - - - - - - - - - - - - - - - - - - - </w:t>
      </w:r>
    </w:p>
    <w:p w14:paraId="0000007C" w14:textId="77777777" w:rsidR="009F61A1" w:rsidRDefault="00000000">
      <w:pPr>
        <w:pStyle w:val="Heading4"/>
      </w:pPr>
      <w:bookmarkStart w:id="15" w:name="_jlz65z1cal49" w:colFirst="0" w:colLast="0"/>
      <w:bookmarkEnd w:id="15"/>
      <w:r>
        <w:lastRenderedPageBreak/>
        <w:t>Location</w:t>
      </w:r>
    </w:p>
    <w:p w14:paraId="0000007D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-map-pin"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E" w14:textId="77777777" w:rsidR="009F61A1" w:rsidRDefault="00000000">
      <w:r>
        <w:t xml:space="preserve">  &lt;path stroke="none" d="M0 0h24v24H0z" fill="none"/&gt;</w:t>
      </w:r>
    </w:p>
    <w:p w14:paraId="0000007F" w14:textId="77777777" w:rsidR="009F61A1" w:rsidRDefault="00000000">
      <w:r>
        <w:t xml:space="preserve">  &lt;circle cx="12" cy="11" r="3" /&gt;</w:t>
      </w:r>
    </w:p>
    <w:p w14:paraId="00000080" w14:textId="77777777" w:rsidR="009F61A1" w:rsidRDefault="00000000">
      <w:r>
        <w:t xml:space="preserve">  &lt;path d="M17.657 16.657l-4.243 4.243a2 2 0 0 1 -2.827 0l-4.244 -4.243a8 8 0 1 1 11.314 0z" /&gt;</w:t>
      </w:r>
    </w:p>
    <w:p w14:paraId="00000081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2" w14:textId="77777777" w:rsidR="009F61A1" w:rsidRDefault="00000000">
      <w:r>
        <w:t xml:space="preserve">Location: Mediterranean </w:t>
      </w:r>
    </w:p>
    <w:p w14:paraId="00000083" w14:textId="77777777" w:rsidR="009F61A1" w:rsidRDefault="00000000">
      <w:r>
        <w:t xml:space="preserve">- - - - - - - - - - - - - - - - - - - - - - - - - - - - - - - </w:t>
      </w:r>
    </w:p>
    <w:p w14:paraId="00000084" w14:textId="77777777" w:rsidR="009F61A1" w:rsidRDefault="00000000">
      <w:pPr>
        <w:pStyle w:val="Heading4"/>
      </w:pPr>
      <w:bookmarkStart w:id="16" w:name="_aijgmx3t1obm" w:colFirst="0" w:colLast="0"/>
      <w:bookmarkEnd w:id="16"/>
      <w:r>
        <w:t>Population</w:t>
      </w:r>
    </w:p>
    <w:p w14:paraId="00000085" w14:textId="77777777" w:rsidR="009F61A1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-users"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86" w14:textId="77777777" w:rsidR="009F61A1" w:rsidRDefault="00000000">
      <w:r>
        <w:t xml:space="preserve">  &lt;path stroke="none" d="M0 0h24v24H0z" fill="none"/&gt;</w:t>
      </w:r>
    </w:p>
    <w:p w14:paraId="00000087" w14:textId="77777777" w:rsidR="009F61A1" w:rsidRDefault="00000000">
      <w:r>
        <w:t xml:space="preserve">  &lt;circle cx="9" cy="7" r="4" /&gt;</w:t>
      </w:r>
    </w:p>
    <w:p w14:paraId="00000088" w14:textId="77777777" w:rsidR="009F61A1" w:rsidRDefault="00000000">
      <w:r>
        <w:t xml:space="preserve">  &lt;path d="M3 21v-2a4 4 0 0 1 4 -4h4a4 4 0 0 1 4 4v2" /&gt;</w:t>
      </w:r>
    </w:p>
    <w:p w14:paraId="00000089" w14:textId="77777777" w:rsidR="009F61A1" w:rsidRDefault="00000000">
      <w:r>
        <w:t xml:space="preserve">  &lt;path d="M16 3.13a4 4 0 0 1 0 7.75" /&gt;</w:t>
      </w:r>
    </w:p>
    <w:p w14:paraId="0000008A" w14:textId="77777777" w:rsidR="009F61A1" w:rsidRDefault="00000000">
      <w:r>
        <w:t xml:space="preserve">  &lt;path d="M21 21v-2a4 4 0 0 0 -3 -3.85" /&gt;</w:t>
      </w:r>
    </w:p>
    <w:p w14:paraId="0000008B" w14:textId="77777777" w:rsidR="009F61A1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C" w14:textId="77777777" w:rsidR="009F61A1" w:rsidRDefault="009F61A1"/>
    <w:p w14:paraId="0000008D" w14:textId="77777777" w:rsidR="009F61A1" w:rsidRDefault="00000000">
      <w:r>
        <w:t>Population: 923,608</w:t>
      </w:r>
    </w:p>
    <w:p w14:paraId="0000008E" w14:textId="77777777" w:rsidR="009F61A1" w:rsidRDefault="00000000">
      <w:r>
        <w:t xml:space="preserve">- - - - - - - - - - - - - - - - - - - - - - - - - - - - - - - </w:t>
      </w:r>
    </w:p>
    <w:p w14:paraId="0000008F" w14:textId="77777777" w:rsidR="009F61A1" w:rsidRDefault="009F61A1"/>
    <w:p w14:paraId="00000090" w14:textId="77777777" w:rsidR="009F61A1" w:rsidRDefault="00CE39F5">
      <w:r>
        <w:rPr>
          <w:noProof/>
        </w:rPr>
        <w:pict w14:anchorId="6F2551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91" w14:textId="77777777" w:rsidR="009F61A1" w:rsidRDefault="00000000">
      <w:pPr>
        <w:pStyle w:val="Heading3"/>
      </w:pPr>
      <w:bookmarkStart w:id="17" w:name="_b4t0suofhmnu" w:colFirst="0" w:colLast="0"/>
      <w:bookmarkEnd w:id="17"/>
      <w:r>
        <w:t>Contact Us</w:t>
      </w:r>
    </w:p>
    <w:p w14:paraId="00000092" w14:textId="77777777" w:rsidR="009F61A1" w:rsidRDefault="00000000">
      <w:r>
        <w:t>First Name (Enter first name)</w:t>
      </w:r>
    </w:p>
    <w:p w14:paraId="00000093" w14:textId="77777777" w:rsidR="009F61A1" w:rsidRDefault="00000000">
      <w:r>
        <w:t>Last Name (Enter last name)</w:t>
      </w:r>
    </w:p>
    <w:p w14:paraId="00000094" w14:textId="77777777" w:rsidR="009F61A1" w:rsidRDefault="009F61A1"/>
    <w:p w14:paraId="00000095" w14:textId="77777777" w:rsidR="009F61A1" w:rsidRDefault="00000000">
      <w:r>
        <w:t>Contact Method (Email, Text, Phone)</w:t>
      </w:r>
    </w:p>
    <w:p w14:paraId="00000096" w14:textId="77777777" w:rsidR="009F61A1" w:rsidRDefault="00000000">
      <w:r>
        <w:t>Email Address (Enter Email)</w:t>
      </w:r>
    </w:p>
    <w:p w14:paraId="00000097" w14:textId="77777777" w:rsidR="009F61A1" w:rsidRDefault="00000000">
      <w:r>
        <w:t>Phone Number (Enter telephone number)</w:t>
      </w:r>
    </w:p>
    <w:p w14:paraId="00000098" w14:textId="77777777" w:rsidR="009F61A1" w:rsidRDefault="009F61A1"/>
    <w:p w14:paraId="00000099" w14:textId="77777777" w:rsidR="009F61A1" w:rsidRDefault="00000000">
      <w:r>
        <w:t>Destination (Barcelona, Granada, Ibiza, Madrid, Majorca, Seville, Tenerife, Valencia)</w:t>
      </w:r>
    </w:p>
    <w:p w14:paraId="0000009A" w14:textId="77777777" w:rsidR="009F61A1" w:rsidRDefault="00000000">
      <w:r>
        <w:t>Travel Time (Fall, Winter, Spring, Summer, Flexible)</w:t>
      </w:r>
    </w:p>
    <w:p w14:paraId="0000009B" w14:textId="77777777" w:rsidR="009F61A1" w:rsidRDefault="009F61A1"/>
    <w:p w14:paraId="0000009C" w14:textId="77777777" w:rsidR="009F61A1" w:rsidRDefault="00CE39F5">
      <w:r>
        <w:rPr>
          <w:noProof/>
        </w:rPr>
        <w:pict w14:anchorId="3B534FA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9D" w14:textId="77777777" w:rsidR="009F61A1" w:rsidRDefault="009F61A1"/>
    <w:p w14:paraId="0000009E" w14:textId="77777777" w:rsidR="009F61A1" w:rsidRDefault="00000000">
      <w:r>
        <w:t xml:space="preserve">Copyright 2021 </w:t>
      </w:r>
      <w:proofErr w:type="spellStart"/>
      <w:r>
        <w:t>Wunderlust</w:t>
      </w:r>
      <w:proofErr w:type="spellEnd"/>
    </w:p>
    <w:p w14:paraId="0000009F" w14:textId="77777777" w:rsidR="009F61A1" w:rsidRDefault="00000000">
      <w:r>
        <w:t>Privacy Statement</w:t>
      </w:r>
    </w:p>
    <w:p w14:paraId="000000A0" w14:textId="77777777" w:rsidR="009F61A1" w:rsidRDefault="00000000">
      <w:r>
        <w:lastRenderedPageBreak/>
        <w:t>Terms of Service</w:t>
      </w:r>
    </w:p>
    <w:p w14:paraId="6B345F93" w14:textId="77777777" w:rsidR="004930FA" w:rsidRPr="004930FA" w:rsidRDefault="004930FA" w:rsidP="004930FA"/>
    <w:p w14:paraId="600F7ABA" w14:textId="77777777" w:rsidR="004930FA" w:rsidRPr="004930FA" w:rsidRDefault="004930FA" w:rsidP="004930FA"/>
    <w:p w14:paraId="6798BEA5" w14:textId="77777777" w:rsidR="004930FA" w:rsidRDefault="004930FA" w:rsidP="004930FA"/>
    <w:p w14:paraId="6C825509" w14:textId="77777777" w:rsidR="004930FA" w:rsidRPr="004930FA" w:rsidRDefault="004930FA" w:rsidP="004930FA">
      <w:pPr>
        <w:jc w:val="center"/>
      </w:pPr>
    </w:p>
    <w:sectPr w:rsidR="004930FA" w:rsidRPr="00493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467D"/>
    <w:multiLevelType w:val="multilevel"/>
    <w:tmpl w:val="EEE20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1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A1"/>
    <w:rsid w:val="002318A8"/>
    <w:rsid w:val="004930FA"/>
    <w:rsid w:val="004C3D13"/>
    <w:rsid w:val="009F61A1"/>
    <w:rsid w:val="00CE39F5"/>
    <w:rsid w:val="00D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8B2DF-A8BA-D54D-A113-F61DB432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.~WRD2672</Template>
  <TotalTime>9</TotalTime>
  <Pages>6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Damien Pressley (Student)</cp:lastModifiedBy>
  <cp:revision>3</cp:revision>
  <dcterms:created xsi:type="dcterms:W3CDTF">2024-07-14T17:24:00Z</dcterms:created>
  <dcterms:modified xsi:type="dcterms:W3CDTF">2024-07-16T18:27:00Z</dcterms:modified>
</cp:coreProperties>
</file>